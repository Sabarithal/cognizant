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Superset ID: 6412891</w:t>
      </w:r>
      <w:bookmarkStart w:id="0" w:name="_GoBack"/>
      <w:bookmarkEnd w:id="0"/>
    </w:p>
    <w:p>
      <w:pPr>
        <w:pStyle w:val="2"/>
        <w:jc w:val="center"/>
        <w:rPr>
          <w:sz w:val="24"/>
          <w:szCs w:val="24"/>
        </w:rPr>
      </w:pPr>
      <w:r>
        <w:rPr>
          <w:sz w:val="24"/>
          <w:szCs w:val="24"/>
        </w:rPr>
        <w:br/>
        <w:t>Exercise 1: Configuring a Basic Spring Application</w:t>
      </w:r>
    </w:p>
    <w:p/>
    <w:p>
      <w:pPr>
        <w:rPr>
          <w:sz w:val="20"/>
          <w:szCs w:val="20"/>
        </w:rPr>
      </w:pPr>
      <w:r>
        <w:rPr>
          <w:sz w:val="20"/>
          <w:szCs w:val="20"/>
        </w:rPr>
        <w:t>Code:</w:t>
        <w:br/>
        <w:t>pom.xml:</w:t>
        <w:br/>
        <w:t xml:space="preserve">&lt;project xmlns="http://maven.apache.org/POM/4.0.0" </w:t>
        <w:br/>
        <w:t xml:space="preserve">         xmlns:xsi="http://www.w3.org/2001/XMLSchema-instance" </w:t>
        <w:br/>
        <w:t xml:space="preserve">         xsi:schemaLocation="http://maven.apache.org/POM/4.0.0 </w:t>
        <w:br/>
        <w:t xml:space="preserve">                             http://maven.apache.org/xsd/maven-4.0.0.xsd"&gt;</w:t>
        <w:br/>
        <w:t xml:space="preserve">  &lt;modelVersion&gt;4.0.0&lt;/modelVersion&gt;</w:t>
        <w:br/>
        <w:t xml:space="preserve">  &lt;groupId&gt;com.library&lt;/groupId&gt;</w:t>
        <w:br/>
        <w:t xml:space="preserve">  &lt;artifactId&gt;LibraryManagement&lt;/artifactId&gt;</w:t>
        <w:br/>
        <w:t xml:space="preserve">  &lt;version&gt;1.0-SNAPSHOT&lt;/version&gt;</w:t>
        <w:br/>
        <w:t xml:space="preserve">  &lt;dependencies&gt;</w:t>
        <w:br/>
        <w:t xml:space="preserve">    &lt;dependency&gt;</w:t>
        <w:br/>
        <w:t xml:space="preserve">      &lt;groupId&gt;org.springframework&lt;/groupId&gt;</w:t>
        <w:br/>
        <w:t xml:space="preserve">      &lt;artifactId&gt;spring-context&lt;/artifactId&gt;</w:t>
        <w:br/>
        <w:t xml:space="preserve">      &lt;version&gt;5.3.30&lt;/version&gt;</w:t>
        <w:br/>
        <w:t xml:space="preserve">    &lt;/dependency&gt;</w:t>
        <w:br/>
        <w:t xml:space="preserve">  &lt;/dependencies&gt;</w:t>
        <w:br/>
        <w:t xml:space="preserve">  &lt;build&gt;</w:t>
        <w:br/>
        <w:t xml:space="preserve">    &lt;plugins&gt;</w:t>
        <w:br/>
        <w:t xml:space="preserve">      &lt;plugin&gt;</w:t>
        <w:br/>
        <w:t xml:space="preserve">        &lt;groupId&gt;org.apache.maven.plugins&lt;/groupId&gt;</w:t>
        <w:br/>
        <w:t xml:space="preserve">        &lt;artifactId&gt;maven-compiler-plugin&lt;/artifactId&gt;</w:t>
        <w:br/>
        <w:t xml:space="preserve">        &lt;version&gt;3.8.1&lt;/version&gt;</w:t>
        <w:br/>
        <w:t xml:space="preserve">        &lt;configuration&gt;</w:t>
        <w:br/>
        <w:t xml:space="preserve">          &lt;source&gt;1.8&lt;/source&gt;</w:t>
        <w:br/>
        <w:t xml:space="preserve">          &lt;target&gt;1.8&lt;/target&gt;</w:t>
        <w:br/>
        <w:t xml:space="preserve">        &lt;/configuration&gt;</w:t>
        <w:br/>
        <w:t xml:space="preserve">      &lt;/plugin&gt;</w:t>
        <w:br/>
        <w:t xml:space="preserve">    &lt;/plugins&gt;</w:t>
        <w:br/>
        <w:t xml:space="preserve">  &lt;/build&gt;</w:t>
        <w:br/>
        <w:t>&lt;/project&gt;</w:t>
        <w:br/>
        <w:br/>
        <w:t>applicationContext.xml:</w:t>
        <w:br/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</w:t>
        <w:br/>
        <w:t xml:space="preserve">           http://www.springframework.org/schema/beans</w:t>
        <w:br/>
        <w:t xml:space="preserve">           http://www.springframework.org/schema/beans/spring-beans.xsd"&gt;</w:t>
        <w:br/>
        <w:t xml:space="preserve">  &lt;bean id="bookRepository" class="com.library.repository.BookRepository" /&gt;</w:t>
        <w:br/>
        <w:t xml:space="preserve">  &lt;bean id="bookService" class="com.library.service.BookService"/&gt;</w:t>
        <w:br/>
        <w:t>&lt;/beans&gt;</w:t>
        <w:br/>
        <w:br/>
        <w:t>BookRepository.java:</w:t>
        <w:br/>
        <w:t>package com.library.repository;</w:t>
        <w:br/>
        <w:t>public class BookRepository {}</w:t>
        <w:br/>
        <w:br/>
        <w:t>BookService.java:</w:t>
        <w:br/>
        <w:t>package com.library.service;</w:t>
        <w:br/>
        <w:t>public class BookService {}</w:t>
        <w:br/>
        <w:br/>
        <w:t>LibraryManagementApplication.java:</w:t>
        <w:br/>
        <w:t>package com.library;</w:t>
        <w:br/>
        <w:t>import org.springframework.context.ApplicationContext;</w:t>
        <w:br/>
        <w:t>import org.springframework.context.support.ClassPathXmlApplicationContext;</w:t>
        <w:br/>
        <w:t>public class LibraryManagementApplication {</w:t>
        <w:br/>
        <w:t xml:space="preserve">    public static void main(String[] args) {</w:t>
        <w:br/>
        <w:t xml:space="preserve">        ApplicationContext context = new ClassPathXmlApplicationContext("applicationContext.xml");</w:t>
        <w:br/>
        <w:t xml:space="preserve">        System.out.println("Spring context loaded successfully!");</w:t>
        <w:br/>
        <w:t xml:space="preserve">    }</w:t>
        <w:br/>
        <w:t>}</w:t>
        <w:br/>
      </w:r>
    </w:p>
    <w:p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Spring context loaded successfully!</w:t>
      </w:r>
    </w:p>
    <w:p>
      <w:pPr>
        <w:pStyle w:val="2"/>
        <w:jc w:val="center"/>
        <w:rPr>
          <w:sz w:val="24"/>
          <w:szCs w:val="24"/>
        </w:rPr>
      </w:pPr>
      <w:r>
        <w:rPr>
          <w:sz w:val="24"/>
          <w:szCs w:val="24"/>
        </w:rPr>
        <w:t>Exercise 2: Implementing Dependency Injection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br/>
        <w:t>applicationContext.xml:</w:t>
        <w:br/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</w:t>
        <w:br/>
        <w:t xml:space="preserve">           http://www.springframework.org/schema/beans</w:t>
        <w:br/>
        <w:t xml:space="preserve">           http://www.springframework.org/schema/beans/spring-beans.xsd"&gt;</w:t>
        <w:br/>
        <w:t xml:space="preserve">  &lt;bean id="bookRepository" class="com.library.repository.BookRepository" /&gt;</w:t>
        <w:br/>
        <w:t xml:space="preserve">  &lt;bean id="bookService" class="com.library.service.BookService"&gt;</w:t>
        <w:br/>
        <w:t xml:space="preserve">    &lt;property name="bookRepository" ref="bookRepository"/&gt;</w:t>
        <w:br/>
        <w:t xml:space="preserve">  &lt;/bean&gt;</w:t>
        <w:br/>
        <w:t>&lt;/beans&gt;</w:t>
        <w:br/>
        <w:br/>
        <w:t>BookRepository.java:</w:t>
        <w:br/>
        <w:t>package com.library.repository;</w:t>
        <w:br/>
        <w:t>public class BookRepository {</w:t>
        <w:br/>
        <w:t xml:space="preserve">    public String getBookTitle() {</w:t>
        <w:br/>
        <w:t xml:space="preserve">        return "Effective Java by Joshua Bloch";</w:t>
        <w:br/>
        <w:t xml:space="preserve">    }</w:t>
        <w:br/>
        <w:t>}</w:t>
        <w:br/>
        <w:br/>
        <w:t>BookService.java:</w:t>
        <w:br/>
        <w:t>package com.library.service;</w:t>
        <w:br/>
        <w:t>import com.library.repository.BookRepository;</w:t>
        <w:br/>
        <w:t>public class BookService {</w:t>
        <w:br/>
        <w:t xml:space="preserve">    private BookRepository bookRepository;</w:t>
        <w:br/>
        <w:t xml:space="preserve">    public void setBookRepository(BookRepository bookRepository) {</w:t>
        <w:br/>
        <w:t xml:space="preserve">        this.bookRepository = bookRepository;</w:t>
        <w:br/>
        <w:t xml:space="preserve">    }</w:t>
        <w:br/>
        <w:t xml:space="preserve">    public void displayBook() {</w:t>
        <w:br/>
        <w:t xml:space="preserve">        System.out.println("Book fetched from repository: " + bookRepository.getBookTitle());</w:t>
        <w:br/>
        <w:t xml:space="preserve">    }</w:t>
        <w:br/>
        <w:t>}</w:t>
        <w:br/>
        <w:br/>
        <w:t>LibraryManagementApplication.java:</w:t>
        <w:br/>
        <w:t>package com.library;</w:t>
        <w:br/>
        <w:t>import org.springframework.context.ApplicationContext;</w:t>
        <w:br/>
        <w:t>import org.springframework.context.support.ClassPathXmlApplicationContext;</w:t>
        <w:br/>
        <w:t>import com.library.service.BookService;</w:t>
        <w:br/>
        <w:t>public class LibraryManagementApplication {</w:t>
        <w:br/>
        <w:t xml:space="preserve">    public static void main(String[] args) {</w:t>
        <w:br/>
        <w:t xml:space="preserve">        ApplicationContext context = new ClassPathXmlApplicationContext("applicationContext.xml");</w:t>
        <w:br/>
        <w:t xml:space="preserve">        BookService bookService = context.getBean("bookService", BookService.class);</w:t>
        <w:br/>
        <w:t xml:space="preserve">        bookService.displayBook();</w:t>
        <w:br/>
        <w:t xml:space="preserve">    }</w:t>
        <w:br/>
        <w:t>}</w:t>
        <w:br/>
      </w:r>
    </w:p>
    <w:p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Book fetched from repository: Effective Java by Joshua Bloch</w:t>
      </w:r>
    </w:p>
    <w:p>
      <w:pPr>
        <w:pStyle w:val="2"/>
        <w:jc w:val="center"/>
        <w:rPr>
          <w:sz w:val="24"/>
          <w:szCs w:val="24"/>
        </w:rPr>
      </w:pPr>
      <w:r>
        <w:rPr>
          <w:sz w:val="24"/>
          <w:szCs w:val="24"/>
        </w:rPr>
        <w:t>Exercise 3: Creating and Configuring a Maven Project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br/>
        <w:t>pom.xml:</w:t>
        <w:br/>
        <w:t xml:space="preserve">&lt;project xmlns="http://maven.apache.org/POM/4.0.0" </w:t>
        <w:br/>
        <w:t xml:space="preserve">         xmlns:xsi="http://www.w3.org/2001/XMLSchema-instance" </w:t>
        <w:br/>
        <w:t xml:space="preserve">         xsi:schemaLocation="http://maven.apache.org/POM/4.0.0 </w:t>
        <w:br/>
        <w:t xml:space="preserve">                             http://maven.apache.org/xsd/maven-4.0.0.xsd"&gt;</w:t>
        <w:br/>
        <w:t xml:space="preserve">  &lt;modelVersion&gt;4.0.0&lt;/modelVersion&gt;</w:t>
        <w:br/>
        <w:t xml:space="preserve">  &lt;groupId&gt;com.library&lt;/groupId&gt;</w:t>
        <w:br/>
        <w:t xml:space="preserve">  &lt;artifactId&gt;LibraryManagement&lt;/artifactId&gt;</w:t>
        <w:br/>
        <w:t xml:space="preserve">  &lt;version&gt;1.0-SNAPSHOT&lt;/version&gt;</w:t>
        <w:br/>
        <w:t xml:space="preserve">  &lt;dependencies&gt;</w:t>
        <w:br/>
        <w:t xml:space="preserve">    &lt;dependency&gt;</w:t>
        <w:br/>
        <w:t xml:space="preserve">      &lt;groupId&gt;org.springframework&lt;/groupId&gt;</w:t>
        <w:br/>
        <w:t xml:space="preserve">      &lt;artifactId&gt;spring-context&lt;/artifactId&gt;</w:t>
        <w:br/>
        <w:t xml:space="preserve">      &lt;version&gt;5.3.30&lt;/version&gt;</w:t>
        <w:br/>
        <w:t xml:space="preserve">    &lt;/dependency&gt;</w:t>
        <w:br/>
        <w:t xml:space="preserve">    &lt;dependency&gt;</w:t>
        <w:br/>
        <w:t xml:space="preserve">      &lt;groupId&gt;org.springframework&lt;/groupId&gt;</w:t>
        <w:br/>
        <w:t xml:space="preserve">      &lt;artifactId&gt;spring-aop&lt;/artifactId&gt;</w:t>
        <w:br/>
        <w:t xml:space="preserve">      &lt;version&gt;5.3.30&lt;/version&gt;</w:t>
        <w:br/>
        <w:t xml:space="preserve">    &lt;/dependency&gt;</w:t>
        <w:br/>
        <w:t xml:space="preserve">    &lt;dependency&gt;</w:t>
        <w:br/>
        <w:t xml:space="preserve">      &lt;groupId&gt;org.springframework&lt;/groupId&gt;</w:t>
        <w:br/>
        <w:t xml:space="preserve">      &lt;artifactId&gt;spring-webmvc&lt;/artifactId&gt;</w:t>
        <w:br/>
        <w:t xml:space="preserve">      &lt;version&gt;5.3.30&lt;/version&gt;</w:t>
        <w:br/>
        <w:t xml:space="preserve">    &lt;/dependency&gt;</w:t>
        <w:br/>
        <w:t xml:space="preserve">  &lt;/dependencies&gt;</w:t>
        <w:br/>
        <w:t xml:space="preserve">  &lt;build&gt;</w:t>
        <w:br/>
        <w:t xml:space="preserve">    &lt;plugins&gt;</w:t>
        <w:br/>
        <w:t xml:space="preserve">      &lt;plugin&gt;</w:t>
        <w:br/>
        <w:t xml:space="preserve">        &lt;groupId&gt;org.apache.maven.plugins&lt;/groupId&gt;</w:t>
        <w:br/>
        <w:t xml:space="preserve">        &lt;artifactId&gt;maven-compiler-plugin&lt;/artifactId&gt;</w:t>
        <w:br/>
        <w:t xml:space="preserve">        &lt;version&gt;3.8.1&lt;/version&gt;</w:t>
        <w:br/>
        <w:t xml:space="preserve">        &lt;configuration&gt;</w:t>
        <w:br/>
        <w:t xml:space="preserve">          &lt;source&gt;1.8&lt;/source&gt;</w:t>
        <w:br/>
        <w:t xml:space="preserve">          &lt;target&gt;1.8&lt;/target&gt;</w:t>
        <w:br/>
        <w:t xml:space="preserve">        &lt;/configuration&gt;</w:t>
        <w:br/>
        <w:t xml:space="preserve">      &lt;/plugin&gt;</w:t>
        <w:br/>
        <w:t xml:space="preserve">    &lt;/plugins&gt;</w:t>
        <w:br/>
        <w:t xml:space="preserve">  &lt;/build&gt;</w:t>
        <w:br/>
        <w:t>&lt;/project&gt;</w:t>
        <w:br/>
      </w:r>
    </w:p>
    <w:p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Maven project builds successfully with Spring dependencies configured.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ＭＳ 明朝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ourier New" w:eastAsia="ＭＳ 明朝" w:cs="Arial" w:hAnsi="Courier New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289</Words>
  <Characters>4506</Characters>
  <Lines>178</Lines>
  <Paragraphs>15</Paragraphs>
  <CharactersWithSpaces>5383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2</cp:revision>
  <dcterms:created xsi:type="dcterms:W3CDTF">2025-07-06T16:05:00Z</dcterms:created>
  <dcterms:modified xsi:type="dcterms:W3CDTF">2025-07-06T21:12:39Z</dcterms:modified>
</cp:coreProperties>
</file>